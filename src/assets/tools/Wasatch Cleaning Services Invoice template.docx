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1B38DA1F" w14:textId="77777777" w:rsidTr="002B6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9"/>
        </w:trPr>
        <w:tc>
          <w:tcPr>
            <w:tcW w:w="6121" w:type="dxa"/>
          </w:tcPr>
          <w:p w14:paraId="4905A882" w14:textId="44996C4D" w:rsidR="00424AE2" w:rsidRDefault="004850F5">
            <w:pPr>
              <w:rPr>
                <w:rStyle w:val="SubtleEmphasis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CDC8E34" wp14:editId="458838E1">
                  <wp:extent cx="3886835" cy="9880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83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9" w:type="dxa"/>
          </w:tcPr>
          <w:p w14:paraId="791E51E6" w14:textId="12D2950D" w:rsidR="00424AE2" w:rsidRDefault="000C073B">
            <w:pPr>
              <w:pStyle w:val="Heading1"/>
              <w:outlineLvl w:val="0"/>
            </w:pPr>
            <w:r>
              <w:t>Invoice</w:t>
            </w:r>
          </w:p>
        </w:tc>
      </w:tr>
      <w:tr w:rsidR="00424AE2" w14:paraId="2E06A0E7" w14:textId="77777777" w:rsidTr="002B67E3">
        <w:trPr>
          <w:trHeight w:val="1800"/>
        </w:trPr>
        <w:tc>
          <w:tcPr>
            <w:tcW w:w="6121" w:type="dxa"/>
          </w:tcPr>
          <w:p w14:paraId="759514EC" w14:textId="77777777" w:rsidR="008D6D6E" w:rsidRDefault="008D6D6E" w:rsidP="00BB5412">
            <w:pPr>
              <w:pStyle w:val="ContactInfo"/>
            </w:pPr>
          </w:p>
          <w:sdt>
            <w:sdtPr>
              <w:alias w:val="Enter company name:"/>
              <w:tag w:val="Enter company name:"/>
              <w:id w:val="742448575"/>
              <w:placeholder>
                <w:docPart w:val="F1B346D791F840B3B5DE34A6B6F98FC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8D37F2D" w14:textId="2BA0E866" w:rsidR="004357DF" w:rsidRDefault="002B67E3" w:rsidP="004357DF">
                <w:pPr>
                  <w:pStyle w:val="Heading2"/>
                  <w:outlineLvl w:val="1"/>
                </w:pPr>
                <w:r>
                  <w:t>Wasatch Cleaning Services</w:t>
                </w:r>
              </w:p>
            </w:sdtContent>
          </w:sdt>
          <w:p w14:paraId="6F148A96" w14:textId="3A55B184" w:rsidR="00424AE2" w:rsidRPr="00BB5412" w:rsidRDefault="004357DF" w:rsidP="00BB5412">
            <w:pPr>
              <w:pStyle w:val="ContactInfo"/>
            </w:pPr>
            <w:r>
              <w:t>2969 Porter Ave</w:t>
            </w:r>
          </w:p>
          <w:p w14:paraId="02158698" w14:textId="6B6B25D3" w:rsidR="00424AE2" w:rsidRPr="00BB5412" w:rsidRDefault="008D6D6E" w:rsidP="00BB5412">
            <w:pPr>
              <w:pStyle w:val="ContactInfo"/>
            </w:pPr>
            <w:r>
              <w:t>Ogden, UT 84403</w:t>
            </w:r>
          </w:p>
          <w:p w14:paraId="0ED9307E" w14:textId="148ACFE6" w:rsidR="00424AE2" w:rsidRPr="00BB5412" w:rsidRDefault="00B62D9D" w:rsidP="00BB5412">
            <w:pPr>
              <w:pStyle w:val="ContactInfo"/>
            </w:pPr>
            <w:sdt>
              <w:sdtPr>
                <w:alias w:val="Phone:"/>
                <w:tag w:val="Phone:"/>
                <w:id w:val="1956438915"/>
                <w:placeholder>
                  <w:docPart w:val="A25EB52289694FCB875C31F131CD2FEF"/>
                </w:placeholder>
                <w:showingPlcHdr/>
                <w15:appearance w15:val="hidden"/>
              </w:sdtPr>
              <w:sdtEndPr/>
              <w:sdtContent>
                <w:r w:rsidR="007939A3" w:rsidRPr="00BB5412">
                  <w:t>Phone</w:t>
                </w:r>
              </w:sdtContent>
            </w:sdt>
            <w:r w:rsidR="00366DD3" w:rsidRPr="00BB5412">
              <w:t xml:space="preserve"> </w:t>
            </w:r>
            <w:r w:rsidR="004357DF">
              <w:t>801-821-</w:t>
            </w:r>
            <w:r w:rsidR="00071605">
              <w:t>2316</w:t>
            </w:r>
          </w:p>
          <w:p w14:paraId="3D25F8E4" w14:textId="2630A518" w:rsidR="00424AE2" w:rsidRDefault="002B67E3" w:rsidP="00BB5412">
            <w:pPr>
              <w:pStyle w:val="ContactInfo"/>
            </w:pPr>
            <w:r w:rsidRPr="002B67E3">
              <w:t>contact@wasatchcleaningservices.com</w:t>
            </w:r>
          </w:p>
        </w:tc>
        <w:tc>
          <w:tcPr>
            <w:tcW w:w="4679" w:type="dxa"/>
          </w:tcPr>
          <w:p w14:paraId="53BD5988" w14:textId="5F7B22E8" w:rsidR="002B67E3" w:rsidRDefault="00366DD3" w:rsidP="00402A5F">
            <w:pPr>
              <w:pStyle w:val="Rightalign"/>
              <w:rPr>
                <w:rStyle w:val="Strong"/>
                <w:sz w:val="28"/>
                <w:szCs w:val="28"/>
              </w:rPr>
            </w:pPr>
            <w: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BDB813EE742340F7BC74ED036D2B5F1D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DATE</w:t>
                </w:r>
              </w:sdtContent>
            </w:sdt>
            <w:r w:rsidR="008D6D6E">
              <w:rPr>
                <w:rStyle w:val="Strong"/>
              </w:rPr>
              <w:t xml:space="preserve"> </w:t>
            </w:r>
            <w:r w:rsidR="004357DF">
              <w:rPr>
                <w:rStyle w:val="Strong"/>
              </w:rPr>
              <w:t xml:space="preserve">  </w:t>
            </w:r>
            <w:r w:rsidR="004357DF" w:rsidRPr="004357DF">
              <w:rPr>
                <w:rStyle w:val="Strong"/>
                <w:sz w:val="28"/>
                <w:szCs w:val="28"/>
              </w:rPr>
              <w:t>1/1</w:t>
            </w:r>
            <w:r w:rsidR="00071605">
              <w:rPr>
                <w:rStyle w:val="Strong"/>
                <w:sz w:val="28"/>
                <w:szCs w:val="28"/>
              </w:rPr>
              <w:t>9</w:t>
            </w:r>
            <w:r w:rsidR="004357DF" w:rsidRPr="004357DF">
              <w:rPr>
                <w:rStyle w:val="Strong"/>
                <w:sz w:val="28"/>
                <w:szCs w:val="28"/>
              </w:rPr>
              <w:t>/2022</w:t>
            </w:r>
          </w:p>
          <w:p w14:paraId="4A24243E" w14:textId="77777777" w:rsidR="00402A5F" w:rsidRPr="00402A5F" w:rsidRDefault="00402A5F" w:rsidP="00402A5F">
            <w:pPr>
              <w:pStyle w:val="Rightalign"/>
              <w:rPr>
                <w:rStyle w:val="Strong"/>
                <w:b w:val="0"/>
                <w:bCs w:val="0"/>
                <w:caps w:val="0"/>
                <w:color w:val="404040" w:themeColor="text1" w:themeTint="BF"/>
              </w:rPr>
            </w:pPr>
          </w:p>
          <w:p w14:paraId="11480F21" w14:textId="77777777" w:rsidR="00402A5F" w:rsidRDefault="00402A5F" w:rsidP="00402A5F">
            <w:pPr>
              <w:pStyle w:val="ContactInfo"/>
              <w:ind w:left="450"/>
              <w:rPr>
                <w:rStyle w:val="Strong"/>
              </w:rPr>
            </w:pPr>
          </w:p>
          <w:p w14:paraId="7CA97D93" w14:textId="0FAA3F38" w:rsidR="002B67E3" w:rsidRPr="00402A5F" w:rsidRDefault="002B67E3" w:rsidP="00402A5F">
            <w:pPr>
              <w:pStyle w:val="ContactInfo"/>
              <w:ind w:left="450"/>
              <w:rPr>
                <w:rStyle w:val="Strong"/>
              </w:rPr>
            </w:pPr>
            <w:r>
              <w:rPr>
                <w:rStyle w:val="Strong"/>
              </w:rPr>
              <w:t xml:space="preserve">TO </w:t>
            </w:r>
          </w:p>
          <w:p w14:paraId="30225AF1" w14:textId="5898494F" w:rsidR="002B67E3" w:rsidRPr="00767F9A" w:rsidRDefault="002B67E3" w:rsidP="00402A5F">
            <w:pPr>
              <w:pStyle w:val="ContactInfo"/>
              <w:shd w:val="clear" w:color="auto" w:fill="FFFFFF" w:themeFill="background1"/>
              <w:ind w:left="1350"/>
              <w:rPr>
                <w:rStyle w:val="Strong"/>
                <w:b w:val="0"/>
                <w:bCs w:val="0"/>
                <w:color w:val="FF0000"/>
              </w:rPr>
            </w:pPr>
            <w:r w:rsidRPr="004357DF">
              <w:rPr>
                <w:rStyle w:val="Strong"/>
                <w:color w:val="5B9BD5" w:themeColor="accent1"/>
                <w:sz w:val="28"/>
                <w:szCs w:val="28"/>
              </w:rPr>
              <w:t xml:space="preserve">S &amp; J </w:t>
            </w:r>
            <w:r w:rsidR="000C073B">
              <w:rPr>
                <w:rStyle w:val="Strong"/>
                <w:color w:val="5B9BD5" w:themeColor="accent1"/>
                <w:sz w:val="28"/>
                <w:szCs w:val="28"/>
              </w:rPr>
              <w:t>Ventures</w:t>
            </w:r>
          </w:p>
          <w:p w14:paraId="055F2477" w14:textId="357BE118" w:rsidR="008D6D6E" w:rsidRDefault="008D6D6E" w:rsidP="004357DF">
            <w:pPr>
              <w:pStyle w:val="Rightalign"/>
              <w:jc w:val="left"/>
            </w:pPr>
          </w:p>
        </w:tc>
      </w:tr>
      <w:tr w:rsidR="00424AE2" w14:paraId="7D000BC0" w14:textId="77777777" w:rsidTr="002B67E3">
        <w:trPr>
          <w:trHeight w:val="126"/>
        </w:trPr>
        <w:tc>
          <w:tcPr>
            <w:tcW w:w="6121" w:type="dxa"/>
          </w:tcPr>
          <w:p w14:paraId="1C5E6E93" w14:textId="1105B69B" w:rsidR="008D6D6E" w:rsidRDefault="008D6D6E" w:rsidP="00BB5412">
            <w:pPr>
              <w:pStyle w:val="ContactInfo"/>
            </w:pPr>
          </w:p>
        </w:tc>
        <w:tc>
          <w:tcPr>
            <w:tcW w:w="4679" w:type="dxa"/>
          </w:tcPr>
          <w:p w14:paraId="1E1401FA" w14:textId="77777777" w:rsidR="008D6D6E" w:rsidRDefault="008D6D6E">
            <w:pPr>
              <w:pStyle w:val="Rightalign"/>
              <w:rPr>
                <w:rStyle w:val="Strong"/>
              </w:rPr>
            </w:pPr>
          </w:p>
          <w:p w14:paraId="6DC4B6F2" w14:textId="3512675C" w:rsidR="00424AE2" w:rsidRDefault="00366DD3">
            <w:pPr>
              <w:pStyle w:val="Rightalign"/>
            </w:pPr>
            <w:r>
              <w:t xml:space="preserve"> </w:t>
            </w:r>
          </w:p>
          <w:p w14:paraId="2EAB4EF0" w14:textId="6D9753C1" w:rsidR="00424AE2" w:rsidRDefault="00424AE2">
            <w:pPr>
              <w:pStyle w:val="Rightalign"/>
            </w:pPr>
          </w:p>
        </w:tc>
      </w:tr>
    </w:tbl>
    <w:tbl>
      <w:tblPr>
        <w:tblStyle w:val="GridTable1Light-Accent1"/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660"/>
        <w:gridCol w:w="720"/>
        <w:gridCol w:w="1530"/>
        <w:gridCol w:w="1890"/>
      </w:tblGrid>
      <w:tr w:rsidR="00767F9A" w14:paraId="33F42CAC" w14:textId="77777777" w:rsidTr="00071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bookmarkStart w:id="0" w:name="_Hlk92978193"/>
          <w:p w14:paraId="05CFB84B" w14:textId="77777777" w:rsidR="00767F9A" w:rsidRPr="006224C3" w:rsidRDefault="00B62D9D" w:rsidP="00071605">
            <w:pPr>
              <w:pStyle w:val="Heading5"/>
              <w:outlineLvl w:val="4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FB53BEA9AB784521878E4FFC83F029DF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767F9A" w:rsidRPr="006224C3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720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21205670" w14:textId="7DD660C6" w:rsidR="00767F9A" w:rsidRDefault="00767F9A" w:rsidP="00071605">
            <w:pPr>
              <w:pStyle w:val="Heading5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</w:rPr>
              <w:t>Qty</w:t>
            </w:r>
          </w:p>
        </w:tc>
        <w:tc>
          <w:tcPr>
            <w:tcW w:w="1530" w:type="dxa"/>
            <w:tcBorders>
              <w:left w:val="single" w:sz="4" w:space="0" w:color="5B9BD5" w:themeColor="accent1"/>
              <w:bottom w:val="none" w:sz="0" w:space="0" w:color="auto"/>
              <w:right w:val="single" w:sz="4" w:space="0" w:color="5B9BD5" w:themeColor="accent1"/>
            </w:tcBorders>
            <w:vAlign w:val="center"/>
          </w:tcPr>
          <w:p w14:paraId="7C424349" w14:textId="05BF90BD" w:rsidR="00767F9A" w:rsidRDefault="00767F9A" w:rsidP="00071605">
            <w:pPr>
              <w:pStyle w:val="Heading5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>
              <w:rPr>
                <w:rStyle w:val="Emphasis"/>
              </w:rPr>
              <w:t>Rate</w:t>
            </w:r>
          </w:p>
        </w:tc>
        <w:tc>
          <w:tcPr>
            <w:tcW w:w="1890" w:type="dxa"/>
            <w:tcBorders>
              <w:left w:val="single" w:sz="4" w:space="0" w:color="5B9BD5" w:themeColor="accent1"/>
              <w:bottom w:val="none" w:sz="0" w:space="0" w:color="auto"/>
            </w:tcBorders>
            <w:vAlign w:val="center"/>
          </w:tcPr>
          <w:p w14:paraId="0CDDCC52" w14:textId="0A23034C" w:rsidR="00767F9A" w:rsidRPr="006224C3" w:rsidRDefault="00B62D9D" w:rsidP="00071605">
            <w:pPr>
              <w:pStyle w:val="Heading5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30F411E2E66E4F6698F417943F3D4302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767F9A" w:rsidRPr="006224C3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767F9A" w14:paraId="66EFFE71" w14:textId="77777777" w:rsidTr="00071605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B963147" w14:textId="79B26765" w:rsidR="00767F9A" w:rsidRPr="000C073B" w:rsidRDefault="000C073B" w:rsidP="00CB34FD">
            <w:pPr>
              <w:spacing w:line="276" w:lineRule="auto"/>
              <w:rPr>
                <w:bCs w:val="0"/>
                <w:color w:val="2E74B5" w:themeColor="accent1" w:themeShade="BF"/>
              </w:rPr>
            </w:pPr>
            <w:r w:rsidRPr="000C073B">
              <w:rPr>
                <w:color w:val="2E74B5" w:themeColor="accent1" w:themeShade="BF"/>
              </w:rPr>
              <w:t>Floor Auto-Scrubber Rental</w:t>
            </w:r>
            <w:r w:rsidR="00767F9A" w:rsidRPr="000C073B">
              <w:rPr>
                <w:color w:val="2E74B5" w:themeColor="accent1" w:themeShade="BF"/>
              </w:rPr>
              <w:t xml:space="preserve"> </w:t>
            </w:r>
          </w:p>
          <w:p w14:paraId="43D14425" w14:textId="030305B1" w:rsidR="00767F9A" w:rsidRPr="000C073B" w:rsidRDefault="000C073B" w:rsidP="002B67E3">
            <w:pPr>
              <w:spacing w:line="276" w:lineRule="auto"/>
              <w:ind w:left="720" w:right="180"/>
              <w:rPr>
                <w:b/>
                <w:bCs w:val="0"/>
                <w:color w:val="2E74B5" w:themeColor="accent1" w:themeShade="BF"/>
              </w:rPr>
            </w:pPr>
            <w:r w:rsidRPr="000C073B">
              <w:rPr>
                <w:color w:val="2E74B5" w:themeColor="accent1" w:themeShade="BF"/>
              </w:rPr>
              <w:t>1/17/2022 – 1/19/2022 rental (3 days)</w:t>
            </w:r>
          </w:p>
          <w:p w14:paraId="396295E1" w14:textId="30B35A26" w:rsidR="00767F9A" w:rsidRPr="008D6D6E" w:rsidRDefault="00767F9A" w:rsidP="00CB34FD">
            <w:pPr>
              <w:spacing w:line="276" w:lineRule="auto"/>
              <w:rPr>
                <w:b/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6406ACEA" w14:textId="1CC8334A" w:rsidR="00767F9A" w:rsidRDefault="000C073B" w:rsidP="004357DF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A120947" w14:textId="0BE3F413" w:rsidR="00767F9A" w:rsidRDefault="004357DF" w:rsidP="004357DF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USD </w:t>
            </w:r>
            <w:r w:rsidR="00071605">
              <w:t xml:space="preserve">100.00 </w:t>
            </w:r>
            <w:r w:rsidR="00071605" w:rsidRPr="00071605">
              <w:rPr>
                <w:i/>
                <w:iCs/>
                <w:sz w:val="20"/>
                <w:szCs w:val="20"/>
              </w:rPr>
              <w:t>per day</w:t>
            </w:r>
          </w:p>
        </w:tc>
        <w:tc>
          <w:tcPr>
            <w:tcW w:w="1890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14:paraId="59922532" w14:textId="77777777" w:rsidR="00071605" w:rsidRDefault="00767F9A" w:rsidP="004357DF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USD </w:t>
            </w:r>
            <w:r w:rsidR="00071605">
              <w:t xml:space="preserve">600.00 </w:t>
            </w:r>
          </w:p>
          <w:p w14:paraId="161CB8F3" w14:textId="1D72D640" w:rsidR="00767F9A" w:rsidRDefault="00071605" w:rsidP="004357DF">
            <w:pPr>
              <w:pStyle w:val="Amoun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605">
              <w:rPr>
                <w:i/>
                <w:iCs/>
                <w:sz w:val="20"/>
                <w:szCs w:val="20"/>
              </w:rPr>
              <w:t xml:space="preserve">(3days * $100 </w:t>
            </w:r>
            <w:r w:rsidRPr="00071605">
              <w:rPr>
                <w:sz w:val="20"/>
                <w:szCs w:val="20"/>
              </w:rPr>
              <w:t>* 2)</w:t>
            </w:r>
          </w:p>
        </w:tc>
      </w:tr>
      <w:tr w:rsidR="000C073B" w14:paraId="2FE7B809" w14:textId="77777777" w:rsidTr="000716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8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660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14:paraId="44895C64" w14:textId="77777777" w:rsidR="000C073B" w:rsidRDefault="000C073B" w:rsidP="00CB34FD">
            <w:pPr>
              <w:rPr>
                <w:bCs w:val="0"/>
              </w:rPr>
            </w:pPr>
            <w:r>
              <w:t xml:space="preserve">Tile and Grout Cleaner </w:t>
            </w:r>
            <w:r w:rsidR="00071605">
              <w:t>pre-mixed</w:t>
            </w:r>
          </w:p>
          <w:p w14:paraId="04CB3879" w14:textId="7F7A0BF4" w:rsidR="00071605" w:rsidRPr="00071605" w:rsidRDefault="00071605" w:rsidP="00071605">
            <w:pPr>
              <w:spacing w:line="276" w:lineRule="auto"/>
              <w:ind w:left="720" w:right="180"/>
            </w:pPr>
            <w:r>
              <w:t>4gal non-concentrated</w:t>
            </w:r>
          </w:p>
          <w:p w14:paraId="5BC81FDB" w14:textId="339DB72F" w:rsidR="00071605" w:rsidRDefault="00071605" w:rsidP="00CB34FD"/>
        </w:tc>
        <w:tc>
          <w:tcPr>
            <w:tcW w:w="720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14:paraId="277AEA21" w14:textId="284D9A40" w:rsidR="000C073B" w:rsidRPr="00071605" w:rsidRDefault="00071605" w:rsidP="004357DF">
            <w:pPr>
              <w:pStyle w:val="Amoun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14:paraId="2B2223CA" w14:textId="77777777" w:rsidR="000C073B" w:rsidRDefault="00071605" w:rsidP="004357DF">
            <w:pPr>
              <w:pStyle w:val="Amoun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USD 23.25</w:t>
            </w:r>
          </w:p>
          <w:p w14:paraId="3174B819" w14:textId="649F3C59" w:rsidR="00071605" w:rsidRPr="00071605" w:rsidRDefault="00071605" w:rsidP="004357DF">
            <w:pPr>
              <w:pStyle w:val="Amoun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071605">
              <w:rPr>
                <w:b w:val="0"/>
                <w:bCs w:val="0"/>
                <w:i/>
                <w:iCs/>
                <w:sz w:val="20"/>
                <w:szCs w:val="20"/>
              </w:rPr>
              <w:t>per gallon</w:t>
            </w:r>
          </w:p>
        </w:tc>
        <w:tc>
          <w:tcPr>
            <w:tcW w:w="1890" w:type="dxa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14:paraId="65C77531" w14:textId="26149D64" w:rsidR="000C073B" w:rsidRPr="00071605" w:rsidRDefault="00071605" w:rsidP="004357DF">
            <w:pPr>
              <w:pStyle w:val="Amoun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USD 93.00</w:t>
            </w:r>
          </w:p>
        </w:tc>
      </w:tr>
      <w:bookmarkEnd w:id="0"/>
    </w:tbl>
    <w:p w14:paraId="3EB4C3B0" w14:textId="46CD240B" w:rsidR="008D6D6E" w:rsidRDefault="008D6D6E" w:rsidP="006224C3">
      <w:pPr>
        <w:pStyle w:val="Closing"/>
      </w:pPr>
    </w:p>
    <w:tbl>
      <w:tblPr>
        <w:tblStyle w:val="GridTable1Light-Accent1"/>
        <w:tblpPr w:leftFromText="180" w:rightFromText="180" w:vertAnchor="page" w:horzAnchor="margin" w:tblpXSpec="right" w:tblpY="8641"/>
        <w:tblW w:w="0" w:type="auto"/>
        <w:tblLayout w:type="fixed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1728"/>
        <w:gridCol w:w="1728"/>
      </w:tblGrid>
      <w:tr w:rsidR="00402A5F" w:rsidRPr="006B4625" w14:paraId="6F60D6DD" w14:textId="77777777" w:rsidTr="0040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EEAF6" w:themeFill="accent1" w:themeFillTint="33"/>
            <w:vAlign w:val="bottom"/>
          </w:tcPr>
          <w:p w14:paraId="69186509" w14:textId="77777777" w:rsidR="00402A5F" w:rsidRPr="006B4625" w:rsidRDefault="00402A5F" w:rsidP="00402A5F">
            <w:pPr>
              <w:keepNext/>
              <w:keepLines/>
              <w:spacing w:after="40" w:line="276" w:lineRule="auto"/>
              <w:contextualSpacing/>
              <w:jc w:val="right"/>
              <w:outlineLvl w:val="4"/>
              <w:rPr>
                <w:rFonts w:asciiTheme="majorHAnsi" w:eastAsiaTheme="majorEastAsia" w:hAnsiTheme="majorHAnsi" w:cstheme="majorBidi"/>
                <w:b/>
                <w:bCs w:val="0"/>
                <w:iCs/>
                <w:sz w:val="24"/>
                <w:szCs w:val="24"/>
              </w:rPr>
            </w:pPr>
            <w:r w:rsidRPr="006B4625">
              <w:rPr>
                <w:rFonts w:asciiTheme="majorHAnsi" w:eastAsiaTheme="majorEastAsia" w:hAnsiTheme="majorHAnsi" w:cstheme="majorBidi"/>
                <w:b/>
                <w:bCs w:val="0"/>
                <w:iCs/>
                <w:sz w:val="24"/>
                <w:szCs w:val="24"/>
              </w:rPr>
              <w:t>Quot</w:t>
            </w:r>
            <w:r>
              <w:rPr>
                <w:rFonts w:asciiTheme="majorHAnsi" w:eastAsiaTheme="majorEastAsia" w:hAnsiTheme="majorHAnsi" w:cstheme="majorBidi"/>
                <w:b/>
                <w:bCs w:val="0"/>
                <w:iCs/>
                <w:sz w:val="24"/>
                <w:szCs w:val="24"/>
              </w:rPr>
              <w:t xml:space="preserve">e   </w:t>
            </w:r>
          </w:p>
        </w:tc>
        <w:tc>
          <w:tcPr>
            <w:tcW w:w="1728" w:type="dxa"/>
            <w:shd w:val="clear" w:color="auto" w:fill="DEEAF6" w:themeFill="accent1" w:themeFillTint="33"/>
            <w:vAlign w:val="bottom"/>
          </w:tcPr>
          <w:p w14:paraId="67E8F737" w14:textId="77777777" w:rsidR="00402A5F" w:rsidRPr="006B4625" w:rsidRDefault="00402A5F" w:rsidP="00402A5F">
            <w:pPr>
              <w:keepNext/>
              <w:keepLines/>
              <w:spacing w:after="40" w:line="276" w:lineRule="auto"/>
              <w:contextualSpacing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 w:val="0"/>
                <w:iCs/>
              </w:rPr>
            </w:pPr>
            <w:r>
              <w:rPr>
                <w:rFonts w:asciiTheme="majorHAnsi" w:eastAsiaTheme="majorEastAsia" w:hAnsiTheme="majorHAnsi" w:cstheme="majorBidi"/>
                <w:b/>
                <w:bCs w:val="0"/>
                <w:iCs/>
                <w:sz w:val="24"/>
                <w:szCs w:val="24"/>
              </w:rPr>
              <w:t xml:space="preserve"> </w:t>
            </w:r>
            <w:r w:rsidRPr="006B4625">
              <w:rPr>
                <w:rFonts w:asciiTheme="majorHAnsi" w:eastAsiaTheme="majorEastAsia" w:hAnsiTheme="majorHAnsi" w:cstheme="majorBidi"/>
                <w:b/>
                <w:bCs w:val="0"/>
                <w:iCs/>
                <w:sz w:val="24"/>
                <w:szCs w:val="24"/>
              </w:rPr>
              <w:t>Summary</w:t>
            </w:r>
          </w:p>
        </w:tc>
      </w:tr>
      <w:tr w:rsidR="00402A5F" w:rsidRPr="006B4625" w14:paraId="5C633803" w14:textId="77777777" w:rsidTr="00402A5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bottom"/>
          </w:tcPr>
          <w:p w14:paraId="711FCCFA" w14:textId="350ACC5C" w:rsidR="00402A5F" w:rsidRPr="006B4625" w:rsidRDefault="00402A5F" w:rsidP="00402A5F">
            <w:pPr>
              <w:spacing w:after="40"/>
            </w:pPr>
            <w:r>
              <w:rPr>
                <w:bCs w:val="0"/>
              </w:rPr>
              <w:t xml:space="preserve"> </w:t>
            </w:r>
            <w:r w:rsidRPr="006B4625">
              <w:rPr>
                <w:bCs w:val="0"/>
              </w:rPr>
              <w:t>Subtotal</w:t>
            </w:r>
          </w:p>
          <w:p w14:paraId="6C0773DA" w14:textId="77777777" w:rsidR="00402A5F" w:rsidRPr="006B4625" w:rsidRDefault="00402A5F" w:rsidP="00402A5F">
            <w:pPr>
              <w:spacing w:after="40"/>
              <w:rPr>
                <w:b/>
                <w:bCs w:val="0"/>
                <w:sz w:val="4"/>
                <w:szCs w:val="4"/>
              </w:rPr>
            </w:pPr>
          </w:p>
        </w:tc>
        <w:tc>
          <w:tcPr>
            <w:tcW w:w="1728" w:type="dxa"/>
            <w:vAlign w:val="center"/>
          </w:tcPr>
          <w:p w14:paraId="74F454B9" w14:textId="77777777" w:rsidR="00402A5F" w:rsidRPr="006B4625" w:rsidRDefault="00402A5F" w:rsidP="00402A5F">
            <w:pPr>
              <w:spacing w:before="0" w:after="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625">
              <w:t>USD 693.00</w:t>
            </w:r>
          </w:p>
        </w:tc>
      </w:tr>
      <w:tr w:rsidR="00402A5F" w:rsidRPr="006B4625" w14:paraId="367251F1" w14:textId="77777777" w:rsidTr="00402A5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68C033" w14:textId="77777777" w:rsidR="00402A5F" w:rsidRPr="006B4625" w:rsidRDefault="00402A5F" w:rsidP="00402A5F">
            <w:pPr>
              <w:spacing w:after="40" w:line="276" w:lineRule="auto"/>
              <w:rPr>
                <w:bCs w:val="0"/>
              </w:rPr>
            </w:pPr>
            <w:r>
              <w:rPr>
                <w:bCs w:val="0"/>
                <w:color w:val="2E74B5" w:themeColor="accent1" w:themeShade="BF"/>
              </w:rPr>
              <w:t xml:space="preserve"> </w:t>
            </w:r>
            <w:r w:rsidRPr="006B4625">
              <w:rPr>
                <w:bCs w:val="0"/>
                <w:color w:val="2E74B5" w:themeColor="accent1" w:themeShade="BF"/>
              </w:rPr>
              <w:t>Tax</w:t>
            </w:r>
          </w:p>
        </w:tc>
        <w:tc>
          <w:tcPr>
            <w:tcW w:w="1728" w:type="dxa"/>
          </w:tcPr>
          <w:p w14:paraId="7EA2610E" w14:textId="2117F61D" w:rsidR="00402A5F" w:rsidRPr="006B4625" w:rsidRDefault="00071605" w:rsidP="00402A5F">
            <w:pPr>
              <w:spacing w:before="0" w:after="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Applicable</w:t>
            </w:r>
          </w:p>
        </w:tc>
      </w:tr>
      <w:tr w:rsidR="00402A5F" w:rsidRPr="006B4625" w14:paraId="7FCCF92C" w14:textId="77777777" w:rsidTr="00402A5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728" w:type="dxa"/>
            <w:vAlign w:val="center"/>
          </w:tcPr>
          <w:p w14:paraId="5ABE6E21" w14:textId="7A4EC3C1" w:rsidR="00402A5F" w:rsidRPr="006B4625" w:rsidRDefault="00402A5F" w:rsidP="00402A5F">
            <w:pPr>
              <w:spacing w:after="40"/>
              <w:rPr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 w:val="0"/>
                <w:iCs/>
                <w:sz w:val="24"/>
                <w:szCs w:val="24"/>
              </w:rPr>
              <w:t xml:space="preserve"> </w:t>
            </w:r>
            <w:r w:rsidRPr="006B4625">
              <w:rPr>
                <w:b/>
                <w:bCs w:val="0"/>
                <w:iCs/>
                <w:sz w:val="24"/>
                <w:szCs w:val="24"/>
              </w:rPr>
              <w:t>Total (USD)</w:t>
            </w:r>
          </w:p>
        </w:tc>
        <w:tc>
          <w:tcPr>
            <w:tcW w:w="1728" w:type="dxa"/>
            <w:vAlign w:val="center"/>
          </w:tcPr>
          <w:p w14:paraId="5693D130" w14:textId="77777777" w:rsidR="00402A5F" w:rsidRPr="006B4625" w:rsidRDefault="00402A5F" w:rsidP="00402A5F">
            <w:pPr>
              <w:spacing w:before="0" w:after="40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6B4625">
              <w:rPr>
                <w:bCs w:val="0"/>
                <w:color w:val="2E74B5" w:themeColor="accent1" w:themeShade="BF"/>
                <w:sz w:val="24"/>
                <w:szCs w:val="24"/>
              </w:rPr>
              <w:t>$ 693.00</w:t>
            </w:r>
          </w:p>
        </w:tc>
      </w:tr>
    </w:tbl>
    <w:p w14:paraId="635B0825" w14:textId="77777777" w:rsidR="00071605" w:rsidRDefault="00071605" w:rsidP="002B67E3">
      <w:pPr>
        <w:pStyle w:val="Closing"/>
        <w:ind w:left="180"/>
      </w:pPr>
    </w:p>
    <w:p w14:paraId="4EF3FF0F" w14:textId="2B7284BD" w:rsidR="00071605" w:rsidRDefault="00071605" w:rsidP="002B67E3">
      <w:pPr>
        <w:pStyle w:val="Closing"/>
        <w:ind w:left="180"/>
      </w:pPr>
      <w:r>
        <w:t>X__________________________________________________</w:t>
      </w:r>
    </w:p>
    <w:p w14:paraId="0F0375DA" w14:textId="77777777" w:rsidR="00071605" w:rsidRDefault="00071605" w:rsidP="002B67E3">
      <w:pPr>
        <w:pStyle w:val="Closing"/>
        <w:ind w:left="180"/>
      </w:pPr>
    </w:p>
    <w:p w14:paraId="59595E04" w14:textId="77777777" w:rsidR="00071605" w:rsidRDefault="00071605" w:rsidP="002B67E3">
      <w:pPr>
        <w:pStyle w:val="Closing"/>
        <w:ind w:left="180"/>
      </w:pPr>
    </w:p>
    <w:p w14:paraId="02DA793F" w14:textId="7F1164EA" w:rsidR="006224C3" w:rsidRDefault="00B62D9D" w:rsidP="002B67E3">
      <w:pPr>
        <w:pStyle w:val="Closing"/>
        <w:ind w:left="180"/>
        <w:rPr>
          <w:color w:val="auto"/>
        </w:rPr>
      </w:pPr>
      <w:sdt>
        <w:sdtPr>
          <w:alias w:val="Make all checks payable to:"/>
          <w:tag w:val="Make all checks payable to: "/>
          <w:id w:val="-1545672058"/>
          <w:placeholder>
            <w:docPart w:val="61FE2E8BF08E4B4C9195048E0010F19C"/>
          </w:placeholder>
          <w:temporary/>
          <w:showingPlcHdr/>
          <w15:appearance w15:val="hidden"/>
        </w:sdtPr>
        <w:sdtEndPr/>
        <w:sdtContent>
          <w:r w:rsidR="003E2C99">
            <w:t>Make all checks payable to</w:t>
          </w:r>
        </w:sdtContent>
      </w:sdt>
      <w:r w:rsidR="003E2C99">
        <w:t xml:space="preserve"> </w:t>
      </w:r>
      <w:sdt>
        <w:sdtPr>
          <w:alias w:val="Company name:"/>
          <w:tag w:val="Company name:"/>
          <w:id w:val="1320161002"/>
          <w:placeholder>
            <w:docPart w:val="FBEAD0435E6E4243853555AFFC68843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4357DF">
            <w:t>Wasatch Cleaning Services</w:t>
          </w:r>
        </w:sdtContent>
      </w:sdt>
    </w:p>
    <w:p w14:paraId="17827D63" w14:textId="5B5B0111" w:rsidR="002B67E3" w:rsidRDefault="002B67E3" w:rsidP="002B67E3">
      <w:pPr>
        <w:pStyle w:val="Closing"/>
        <w:ind w:firstLine="180"/>
      </w:pPr>
      <w:r w:rsidRPr="002B67E3">
        <w:t>Credit Card payment available at 3% additional fee</w:t>
      </w:r>
    </w:p>
    <w:p w14:paraId="7ECC7611" w14:textId="147918EB" w:rsidR="002B67E3" w:rsidRDefault="002B67E3" w:rsidP="002B67E3">
      <w:pPr>
        <w:pStyle w:val="Closing"/>
        <w:ind w:firstLine="180"/>
      </w:pPr>
    </w:p>
    <w:p w14:paraId="04BD9E21" w14:textId="77777777" w:rsidR="00402A5F" w:rsidRDefault="00402A5F" w:rsidP="002B67E3">
      <w:pPr>
        <w:pStyle w:val="Closing"/>
        <w:ind w:firstLine="180"/>
      </w:pPr>
    </w:p>
    <w:p w14:paraId="0AF751FC" w14:textId="27E554E2" w:rsidR="00424AE2" w:rsidRDefault="002B67E3" w:rsidP="00062C04">
      <w:pPr>
        <w:pStyle w:val="Closing"/>
        <w:ind w:left="180" w:right="4320"/>
      </w:pPr>
      <w:r>
        <w:t xml:space="preserve">If you have any questions regarding this </w:t>
      </w:r>
      <w:r w:rsidR="00071605">
        <w:t>invoice</w:t>
      </w:r>
      <w:r>
        <w:t>, or would like to speak more about it, please</w:t>
      </w:r>
      <w:r w:rsidR="003E2C99" w:rsidRPr="00B862E8">
        <w:t xml:space="preserve"> </w:t>
      </w:r>
      <w:sdt>
        <w:sdtPr>
          <w:alias w:val="Contact:"/>
          <w:tag w:val="Contact:"/>
          <w:id w:val="-544830348"/>
          <w:placeholder>
            <w:docPart w:val="161409A201D34BCBA3331D2425DB14BB"/>
          </w:placeholder>
          <w:temporary/>
          <w:showingPlcHdr/>
          <w15:appearance w15:val="hidden"/>
        </w:sdtPr>
        <w:sdtEndPr/>
        <w:sdtContent>
          <w:r w:rsidR="00B862E8">
            <w:t>contact</w:t>
          </w:r>
        </w:sdtContent>
      </w:sdt>
      <w:r w:rsidR="00B862E8">
        <w:t xml:space="preserve"> </w:t>
      </w:r>
      <w:r>
        <w:t>Jeremy Lucas</w:t>
      </w:r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801-821-6846 </w:t>
      </w:r>
      <w:r w:rsidR="00062C04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</w:t>
      </w:r>
      <w:r w:rsidR="008D6D6E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call or text</w:t>
      </w:r>
      <w:r w:rsidR="00062C04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)</w:t>
      </w:r>
      <w:r w:rsidR="00071605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or Wasatch Cleaning Services</w:t>
      </w:r>
    </w:p>
    <w:p w14:paraId="7B7CA8B8" w14:textId="77777777" w:rsidR="00C37280" w:rsidRDefault="00C37280" w:rsidP="00B70BA4">
      <w:pPr>
        <w:pStyle w:val="Heading4"/>
      </w:pPr>
    </w:p>
    <w:p w14:paraId="548B8169" w14:textId="77777777" w:rsidR="00C37280" w:rsidRDefault="00C37280" w:rsidP="00B70BA4">
      <w:pPr>
        <w:pStyle w:val="Heading4"/>
      </w:pPr>
    </w:p>
    <w:p w14:paraId="54CAD8F0" w14:textId="77777777" w:rsidR="00C37280" w:rsidRDefault="00C37280" w:rsidP="00B70BA4">
      <w:pPr>
        <w:pStyle w:val="Heading4"/>
      </w:pPr>
    </w:p>
    <w:p w14:paraId="38A5168B" w14:textId="77777777" w:rsidR="00C37280" w:rsidRDefault="00C37280" w:rsidP="00B70BA4">
      <w:pPr>
        <w:pStyle w:val="Heading4"/>
      </w:pPr>
    </w:p>
    <w:p w14:paraId="37ECD49C" w14:textId="77777777" w:rsidR="00C37280" w:rsidRDefault="00C37280" w:rsidP="00B70BA4">
      <w:pPr>
        <w:pStyle w:val="Heading4"/>
      </w:pPr>
    </w:p>
    <w:p w14:paraId="4D10F008" w14:textId="71A08A62" w:rsidR="001305C3" w:rsidRDefault="00071605" w:rsidP="00B70BA4">
      <w:pPr>
        <w:pStyle w:val="Heading4"/>
      </w:pPr>
      <w:r>
        <w:t>we look forward to continuing to do business with you</w:t>
      </w:r>
    </w:p>
    <w:p w14:paraId="444BF85A" w14:textId="77777777" w:rsidR="001B4B99" w:rsidRDefault="001B4B99" w:rsidP="00B70BA4">
      <w:pPr>
        <w:pStyle w:val="Heading4"/>
      </w:pPr>
    </w:p>
    <w:sectPr w:rsidR="001B4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E14C" w14:textId="77777777" w:rsidR="00B62D9D" w:rsidRDefault="00B62D9D">
      <w:pPr>
        <w:spacing w:line="240" w:lineRule="auto"/>
      </w:pPr>
      <w:r>
        <w:separator/>
      </w:r>
    </w:p>
  </w:endnote>
  <w:endnote w:type="continuationSeparator" w:id="0">
    <w:p w14:paraId="2AB54B5A" w14:textId="77777777" w:rsidR="00B62D9D" w:rsidRDefault="00B62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4B3D" w14:textId="77777777"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age number(Bottom of the page):"/>
      <w:tag w:val="Page number(Bottom of the page):"/>
      <w:id w:val="-118231415"/>
      <w:placeholder>
        <w:docPart w:val="58E9C241DA644DFE98077868D9757293"/>
      </w:placeholder>
      <w:showingPlcHdr/>
      <w15:appearance w15:val="hidden"/>
    </w:sdtPr>
    <w:sdtEndPr/>
    <w:sdtContent>
      <w:p w14:paraId="39EEC9EF" w14:textId="77777777"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971E" w14:textId="77777777"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72DDD" w14:textId="77777777" w:rsidR="00B62D9D" w:rsidRDefault="00B62D9D">
      <w:pPr>
        <w:spacing w:line="240" w:lineRule="auto"/>
      </w:pPr>
      <w:r>
        <w:separator/>
      </w:r>
    </w:p>
  </w:footnote>
  <w:footnote w:type="continuationSeparator" w:id="0">
    <w:p w14:paraId="214D51B0" w14:textId="77777777" w:rsidR="00B62D9D" w:rsidRDefault="00B62D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6DE1" w14:textId="77777777"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9A95" w14:textId="77777777"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274AC" w14:textId="77777777"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6E"/>
    <w:rsid w:val="00045B83"/>
    <w:rsid w:val="00047EFB"/>
    <w:rsid w:val="00062C04"/>
    <w:rsid w:val="00070619"/>
    <w:rsid w:val="00071605"/>
    <w:rsid w:val="000A6FD7"/>
    <w:rsid w:val="000A7801"/>
    <w:rsid w:val="000C073B"/>
    <w:rsid w:val="000D7995"/>
    <w:rsid w:val="001305C3"/>
    <w:rsid w:val="001336D0"/>
    <w:rsid w:val="001B4B99"/>
    <w:rsid w:val="001C03E2"/>
    <w:rsid w:val="001C24D9"/>
    <w:rsid w:val="001F752E"/>
    <w:rsid w:val="00227A4D"/>
    <w:rsid w:val="00242FE3"/>
    <w:rsid w:val="00245B36"/>
    <w:rsid w:val="002A30BA"/>
    <w:rsid w:val="002B67E3"/>
    <w:rsid w:val="002D57CE"/>
    <w:rsid w:val="002F5478"/>
    <w:rsid w:val="00330BF2"/>
    <w:rsid w:val="0036648F"/>
    <w:rsid w:val="00366DD3"/>
    <w:rsid w:val="003703BF"/>
    <w:rsid w:val="00375C70"/>
    <w:rsid w:val="003B4F9C"/>
    <w:rsid w:val="003B754A"/>
    <w:rsid w:val="003E2C99"/>
    <w:rsid w:val="00402A5F"/>
    <w:rsid w:val="00404D40"/>
    <w:rsid w:val="00424AE2"/>
    <w:rsid w:val="004357DF"/>
    <w:rsid w:val="00451AC8"/>
    <w:rsid w:val="004672A7"/>
    <w:rsid w:val="004850F5"/>
    <w:rsid w:val="00553E6E"/>
    <w:rsid w:val="00605396"/>
    <w:rsid w:val="00610052"/>
    <w:rsid w:val="006224C3"/>
    <w:rsid w:val="00652283"/>
    <w:rsid w:val="006577CA"/>
    <w:rsid w:val="00672BAA"/>
    <w:rsid w:val="0068504E"/>
    <w:rsid w:val="006B4625"/>
    <w:rsid w:val="006C420F"/>
    <w:rsid w:val="00737EF9"/>
    <w:rsid w:val="00767F9A"/>
    <w:rsid w:val="00780CA3"/>
    <w:rsid w:val="007939A3"/>
    <w:rsid w:val="007E1C72"/>
    <w:rsid w:val="00800EAE"/>
    <w:rsid w:val="008C1CB7"/>
    <w:rsid w:val="008D6D6E"/>
    <w:rsid w:val="0092461E"/>
    <w:rsid w:val="00930BDB"/>
    <w:rsid w:val="009450CA"/>
    <w:rsid w:val="009863CD"/>
    <w:rsid w:val="009B1EA2"/>
    <w:rsid w:val="00A003D0"/>
    <w:rsid w:val="00A0185B"/>
    <w:rsid w:val="00A2327F"/>
    <w:rsid w:val="00A350F6"/>
    <w:rsid w:val="00A96042"/>
    <w:rsid w:val="00AA1304"/>
    <w:rsid w:val="00B35EF3"/>
    <w:rsid w:val="00B511E3"/>
    <w:rsid w:val="00B54B52"/>
    <w:rsid w:val="00B62D9D"/>
    <w:rsid w:val="00B70BA4"/>
    <w:rsid w:val="00B862E8"/>
    <w:rsid w:val="00BA25D6"/>
    <w:rsid w:val="00BB5412"/>
    <w:rsid w:val="00C11181"/>
    <w:rsid w:val="00C26B3F"/>
    <w:rsid w:val="00C37280"/>
    <w:rsid w:val="00C506F0"/>
    <w:rsid w:val="00CF7429"/>
    <w:rsid w:val="00D87EEF"/>
    <w:rsid w:val="00DB31AE"/>
    <w:rsid w:val="00DD2806"/>
    <w:rsid w:val="00E54B4D"/>
    <w:rsid w:val="00E603D0"/>
    <w:rsid w:val="00EE7469"/>
    <w:rsid w:val="00FB29E4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75B4F3"/>
  <w15:chartTrackingRefBased/>
  <w15:docId w15:val="{18D5BEF8-2599-43F2-A8C6-AFC594DB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5EB52289694FCB875C31F131CD2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6F0E8-B6BE-4660-8E09-6BEA64669231}"/>
      </w:docPartPr>
      <w:docPartBody>
        <w:p w:rsidR="002A5163" w:rsidRDefault="00C75A5E">
          <w:pPr>
            <w:pStyle w:val="A25EB52289694FCB875C31F131CD2FEF"/>
          </w:pPr>
          <w:r w:rsidRPr="00BB5412">
            <w:t>Phone</w:t>
          </w:r>
        </w:p>
      </w:docPartBody>
    </w:docPart>
    <w:docPart>
      <w:docPartPr>
        <w:name w:val="BDB813EE742340F7BC74ED036D2B5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0A222-138A-4E87-A680-E638561D923B}"/>
      </w:docPartPr>
      <w:docPartBody>
        <w:p w:rsidR="002A5163" w:rsidRDefault="00C75A5E">
          <w:pPr>
            <w:pStyle w:val="BDB813EE742340F7BC74ED036D2B5F1D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61FE2E8BF08E4B4C9195048E0010F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FCB2C-B319-4179-BA0D-F98F99EF2DF4}"/>
      </w:docPartPr>
      <w:docPartBody>
        <w:p w:rsidR="002A5163" w:rsidRDefault="00C75A5E">
          <w:pPr>
            <w:pStyle w:val="61FE2E8BF08E4B4C9195048E0010F19C"/>
          </w:pPr>
          <w:r>
            <w:t>Make all checks payable to</w:t>
          </w:r>
        </w:p>
      </w:docPartBody>
    </w:docPart>
    <w:docPart>
      <w:docPartPr>
        <w:name w:val="FBEAD0435E6E4243853555AFFC688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E499A-5EE0-445F-8F3D-A69A282BC570}"/>
      </w:docPartPr>
      <w:docPartBody>
        <w:p w:rsidR="002A5163" w:rsidRDefault="00C75A5E">
          <w:pPr>
            <w:pStyle w:val="FBEAD0435E6E4243853555AFFC688431"/>
          </w:pPr>
          <w:r w:rsidRPr="006224C3">
            <w:t>Company Name</w:t>
          </w:r>
        </w:p>
      </w:docPartBody>
    </w:docPart>
    <w:docPart>
      <w:docPartPr>
        <w:name w:val="161409A201D34BCBA3331D2425DB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51CFD-425A-4398-98F5-CC65ACE000F7}"/>
      </w:docPartPr>
      <w:docPartBody>
        <w:p w:rsidR="002A5163" w:rsidRDefault="00C75A5E">
          <w:pPr>
            <w:pStyle w:val="161409A201D34BCBA3331D2425DB14BB"/>
          </w:pPr>
          <w:r>
            <w:t>contact</w:t>
          </w:r>
        </w:p>
      </w:docPartBody>
    </w:docPart>
    <w:docPart>
      <w:docPartPr>
        <w:name w:val="58E9C241DA644DFE98077868D9757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4FDC9-BD9F-40EB-BAEF-6FE907CC8ABE}"/>
      </w:docPartPr>
      <w:docPartBody>
        <w:p w:rsidR="002A5163" w:rsidRDefault="00C75A5E">
          <w:pPr>
            <w:pStyle w:val="58E9C241DA644DFE98077868D9757293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FB53BEA9AB784521878E4FFC83F0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E9F46-B53E-4881-AA12-96CD35A299F3}"/>
      </w:docPartPr>
      <w:docPartBody>
        <w:p w:rsidR="00015037" w:rsidRDefault="002A5163" w:rsidP="002A5163">
          <w:pPr>
            <w:pStyle w:val="FB53BEA9AB784521878E4FFC83F029DF"/>
          </w:pPr>
          <w:r w:rsidRPr="006224C3">
            <w:rPr>
              <w:rStyle w:val="Emphasis"/>
            </w:rPr>
            <w:t>Description</w:t>
          </w:r>
        </w:p>
      </w:docPartBody>
    </w:docPart>
    <w:docPart>
      <w:docPartPr>
        <w:name w:val="30F411E2E66E4F6698F417943F3D4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DE266-705B-452E-84F5-2EBC34E979E8}"/>
      </w:docPartPr>
      <w:docPartBody>
        <w:p w:rsidR="00015037" w:rsidRDefault="002A5163" w:rsidP="002A5163">
          <w:pPr>
            <w:pStyle w:val="30F411E2E66E4F6698F417943F3D4302"/>
          </w:pPr>
          <w:r w:rsidRPr="006224C3">
            <w:rPr>
              <w:rStyle w:val="Emphasis"/>
            </w:rPr>
            <w:t>Amount</w:t>
          </w:r>
        </w:p>
      </w:docPartBody>
    </w:docPart>
    <w:docPart>
      <w:docPartPr>
        <w:name w:val="F1B346D791F840B3B5DE34A6B6F98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3B4B0-D528-4A4E-BE45-3A009682DEAA}"/>
      </w:docPartPr>
      <w:docPartBody>
        <w:p w:rsidR="00015037" w:rsidRDefault="002A5163" w:rsidP="002A5163">
          <w:pPr>
            <w:pStyle w:val="F1B346D791F840B3B5DE34A6B6F98FC0"/>
          </w:pPr>
          <w:r w:rsidRPr="006224C3"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EB"/>
    <w:rsid w:val="00015037"/>
    <w:rsid w:val="00182ECB"/>
    <w:rsid w:val="002A5163"/>
    <w:rsid w:val="00C75A5E"/>
    <w:rsid w:val="00E43AEB"/>
    <w:rsid w:val="00E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A25EB52289694FCB875C31F131CD2FEF">
    <w:name w:val="A25EB52289694FCB875C31F131CD2FEF"/>
  </w:style>
  <w:style w:type="paragraph" w:customStyle="1" w:styleId="FB53BEA9AB784521878E4FFC83F029DF">
    <w:name w:val="FB53BEA9AB784521878E4FFC83F029DF"/>
    <w:rsid w:val="002A5163"/>
  </w:style>
  <w:style w:type="paragraph" w:customStyle="1" w:styleId="30F411E2E66E4F6698F417943F3D4302">
    <w:name w:val="30F411E2E66E4F6698F417943F3D4302"/>
    <w:rsid w:val="002A5163"/>
  </w:style>
  <w:style w:type="character" w:styleId="Strong">
    <w:name w:val="Strong"/>
    <w:basedOn w:val="DefaultParagraphFont"/>
    <w:uiPriority w:val="12"/>
    <w:unhideWhenUsed/>
    <w:qFormat/>
    <w:rsid w:val="00E43AEB"/>
    <w:rPr>
      <w:b/>
      <w:bCs/>
      <w:caps/>
      <w:smallCaps w:val="0"/>
      <w:color w:val="2F5496" w:themeColor="accent1" w:themeShade="BF"/>
    </w:rPr>
  </w:style>
  <w:style w:type="paragraph" w:customStyle="1" w:styleId="BDB813EE742340F7BC74ED036D2B5F1D">
    <w:name w:val="BDB813EE742340F7BC74ED036D2B5F1D"/>
  </w:style>
  <w:style w:type="character" w:styleId="Emphasis">
    <w:name w:val="Emphasis"/>
    <w:basedOn w:val="DefaultParagraphFont"/>
    <w:uiPriority w:val="13"/>
    <w:qFormat/>
    <w:rsid w:val="002A5163"/>
    <w:rPr>
      <w:b/>
      <w:iCs/>
      <w:color w:val="2F5496" w:themeColor="accent1" w:themeShade="BF"/>
    </w:rPr>
  </w:style>
  <w:style w:type="paragraph" w:customStyle="1" w:styleId="F1B346D791F840B3B5DE34A6B6F98FC0">
    <w:name w:val="F1B346D791F840B3B5DE34A6B6F98FC0"/>
    <w:rsid w:val="002A5163"/>
  </w:style>
  <w:style w:type="paragraph" w:customStyle="1" w:styleId="61FE2E8BF08E4B4C9195048E0010F19C">
    <w:name w:val="61FE2E8BF08E4B4C9195048E0010F19C"/>
  </w:style>
  <w:style w:type="paragraph" w:customStyle="1" w:styleId="FBEAD0435E6E4243853555AFFC688431">
    <w:name w:val="FBEAD0435E6E4243853555AFFC688431"/>
  </w:style>
  <w:style w:type="paragraph" w:customStyle="1" w:styleId="161409A201D34BCBA3331D2425DB14BB">
    <w:name w:val="161409A201D34BCBA3331D2425DB14BB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58E9C241DA644DFE98077868D9757293">
    <w:name w:val="58E9C241DA644DFE98077868D9757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</Template>
  <TotalTime>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</dc:creator>
  <cp:keywords>Wasatch Cleaning Services</cp:keywords>
  <cp:lastModifiedBy>Jeremy</cp:lastModifiedBy>
  <cp:revision>2</cp:revision>
  <cp:lastPrinted>2022-01-13T22:23:00Z</cp:lastPrinted>
  <dcterms:created xsi:type="dcterms:W3CDTF">2022-01-21T00:26:00Z</dcterms:created>
  <dcterms:modified xsi:type="dcterms:W3CDTF">2022-01-21T00:26:00Z</dcterms:modified>
</cp:coreProperties>
</file>